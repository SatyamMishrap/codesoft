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-944"/>
        <w:tblW w:w="1121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26"/>
        <w:gridCol w:w="720"/>
        <w:gridCol w:w="6470"/>
      </w:tblGrid>
      <w:tr w:rsidR="001B2ABD" w14:paraId="4D080B7E" w14:textId="77777777" w:rsidTr="00E50823">
        <w:trPr>
          <w:trHeight w:val="4410"/>
        </w:trPr>
        <w:tc>
          <w:tcPr>
            <w:tcW w:w="4026" w:type="dxa"/>
            <w:vAlign w:val="bottom"/>
          </w:tcPr>
          <w:p w14:paraId="6436820D" w14:textId="77777777" w:rsidR="001B2ABD" w:rsidRDefault="001B2ABD" w:rsidP="00E50823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9D98FB" wp14:editId="35B9F641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6E2623" w14:textId="3A28DC47" w:rsidR="004C00BE" w:rsidRDefault="004C00BE" w:rsidP="004C00BE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9D98FB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" strokecolor="#94b6d2 [3204]" strokeweight="5pt">
                      <v:fill r:id="rId8" o:title="" recolor="t" rotate="t" type="frame"/>
                      <v:stroke joinstyle="miter"/>
                      <v:textbox>
                        <w:txbxContent>
                          <w:p w14:paraId="6D6E2623" w14:textId="3A28DC47" w:rsidR="004C00BE" w:rsidRDefault="004C00BE" w:rsidP="004C00BE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A2823C9" w14:textId="77777777" w:rsidR="001B2ABD" w:rsidRDefault="001B2ABD" w:rsidP="00E5082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0F1A18D" w14:textId="6654EDB0" w:rsidR="001B2ABD" w:rsidRDefault="00E50823" w:rsidP="00E50823">
            <w:pPr>
              <w:pStyle w:val="Title"/>
            </w:pPr>
            <w:r>
              <w:t>satyam mishra</w:t>
            </w:r>
          </w:p>
          <w:p w14:paraId="20CF554C" w14:textId="4A44A3E9" w:rsidR="001B2ABD" w:rsidRPr="00046B95" w:rsidRDefault="00046B95" w:rsidP="00046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7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Enthusiastic first-year </w:t>
            </w:r>
            <w:proofErr w:type="spellStart"/>
            <w:proofErr w:type="gramStart"/>
            <w:r w:rsidRPr="00CC7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B.Tech</w:t>
            </w:r>
            <w:proofErr w:type="spellEnd"/>
            <w:proofErr w:type="gramEnd"/>
            <w:r w:rsidRPr="00CC7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student with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foundation in metallurgy and materials science</w:t>
            </w:r>
            <w:r w:rsidRPr="00CC7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principles, seeking an internship position to apply and further develop my skills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B2ABD" w14:paraId="450A83A2" w14:textId="77777777" w:rsidTr="00E50823">
        <w:tc>
          <w:tcPr>
            <w:tcW w:w="4026" w:type="dxa"/>
          </w:tcPr>
          <w:sdt>
            <w:sdtPr>
              <w:id w:val="-1711873194"/>
              <w:placeholder>
                <w:docPart w:val="EE708CB690884023BB00730233E01772"/>
              </w:placeholder>
              <w:temporary/>
              <w:showingPlcHdr/>
              <w15:appearance w15:val="hidden"/>
            </w:sdtPr>
            <w:sdtEndPr/>
            <w:sdtContent>
              <w:p w14:paraId="48ADB42B" w14:textId="77777777" w:rsidR="001B2ABD" w:rsidRDefault="00036450" w:rsidP="00E50823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06ABB02" w14:textId="281FB805" w:rsidR="00E50823" w:rsidRDefault="00E50823" w:rsidP="00E50823">
            <w:pPr>
              <w:pStyle w:val="NormalWeb"/>
            </w:pPr>
            <w:r>
              <w:t>Motivated and enthusiastic first-year student pursuing a Bachelor’s degree in Metallurgy and Materials Engineering. Eager to apply foundational knowledge in metallurgy to contribute to innovative projects and gain hands-on experience in a professional setting. Seeking an opportunity to work with a dynamic team in a metallurgy domain company where I can learn, grow, and contribute to the field through dedication and hard work.</w:t>
            </w:r>
          </w:p>
          <w:p w14:paraId="0B20973B" w14:textId="4D9BD7A7" w:rsidR="00036450" w:rsidRDefault="00036450" w:rsidP="00E50823"/>
          <w:p w14:paraId="7C567A23" w14:textId="77777777" w:rsidR="00036450" w:rsidRDefault="00036450" w:rsidP="00E50823"/>
          <w:sdt>
            <w:sdtPr>
              <w:id w:val="-1954003311"/>
              <w:placeholder>
                <w:docPart w:val="31364AD0FDE142ABB5BFE81DEC360052"/>
              </w:placeholder>
              <w:temporary/>
              <w:showingPlcHdr/>
              <w15:appearance w15:val="hidden"/>
            </w:sdtPr>
            <w:sdtEndPr/>
            <w:sdtContent>
              <w:p w14:paraId="1C988A67" w14:textId="77777777" w:rsidR="00036450" w:rsidRPr="00CB0055" w:rsidRDefault="00CB0055" w:rsidP="00E50823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2302444C" w14:textId="386FC338" w:rsidR="004D3011" w:rsidRDefault="00046B95" w:rsidP="00E50823">
            <w:r>
              <w:t>MOBILE NUMBER:</w:t>
            </w:r>
          </w:p>
          <w:p w14:paraId="7D5DEB14" w14:textId="77777777" w:rsidR="008D5E81" w:rsidRDefault="008D5E81" w:rsidP="00E50823"/>
          <w:p w14:paraId="3567FA74" w14:textId="2A78F50E" w:rsidR="004D3011" w:rsidRDefault="00046B95" w:rsidP="00E50823">
            <w:r>
              <w:t>7836890866</w:t>
            </w:r>
          </w:p>
          <w:p w14:paraId="2681D1C2" w14:textId="77777777" w:rsidR="004D3011" w:rsidRDefault="004D3011" w:rsidP="00E50823"/>
          <w:p w14:paraId="24DBF5D8" w14:textId="5A46BAE3" w:rsidR="004D3011" w:rsidRDefault="00046B95" w:rsidP="00046B95">
            <w:r>
              <w:t>EMAIL:</w:t>
            </w:r>
          </w:p>
          <w:p w14:paraId="502C43A7" w14:textId="7D393304" w:rsidR="00046B95" w:rsidRDefault="00D6294C" w:rsidP="00046B95">
            <w:pPr>
              <w:rPr>
                <w:rStyle w:val="Hyperlink"/>
              </w:rPr>
            </w:pPr>
            <w:hyperlink r:id="rId9" w:history="1">
              <w:r w:rsidR="00046B95" w:rsidRPr="0008436A">
                <w:rPr>
                  <w:rStyle w:val="Hyperlink"/>
                </w:rPr>
                <w:t>satyam.mishra.08022004@gmail.com</w:t>
              </w:r>
            </w:hyperlink>
          </w:p>
          <w:p w14:paraId="0D232A65" w14:textId="191E177F" w:rsidR="008D5E81" w:rsidRDefault="008D5E81" w:rsidP="00046B95">
            <w:pPr>
              <w:rPr>
                <w:rStyle w:val="Hyperlink"/>
              </w:rPr>
            </w:pPr>
            <w:r>
              <w:rPr>
                <w:rStyle w:val="Hyperlink"/>
              </w:rPr>
              <w:t xml:space="preserve"> </w:t>
            </w:r>
          </w:p>
          <w:p w14:paraId="24D7C47C" w14:textId="28129DF9" w:rsidR="008D5E81" w:rsidRDefault="008D5E81" w:rsidP="00046B95"/>
          <w:p w14:paraId="2C583B52" w14:textId="4B0E09DA" w:rsidR="00674830" w:rsidRDefault="007779CB" w:rsidP="00046B95">
            <w:r>
              <w:t>LinkedIn</w:t>
            </w:r>
            <w:r w:rsidR="00674830">
              <w:t xml:space="preserve"> </w:t>
            </w:r>
            <w:r w:rsidR="00DE3167">
              <w:t>profile</w:t>
            </w:r>
            <w:r w:rsidR="001B39D1">
              <w:t>:</w:t>
            </w:r>
          </w:p>
          <w:p w14:paraId="40DBD907" w14:textId="18C9031C" w:rsidR="00DE3167" w:rsidRPr="00CB0055" w:rsidRDefault="00DE3167" w:rsidP="00046B95">
            <w:r>
              <w:rPr>
                <w:rFonts w:ascii="Segoe UI" w:hAnsi="Segoe UI" w:cs="Segoe UI"/>
                <w:sz w:val="21"/>
                <w:szCs w:val="21"/>
                <w:shd w:val="clear" w:color="auto" w:fill="F4F2EE"/>
              </w:rPr>
              <w:t>https://www.linkedin.com/in/satyam-mishra-a58507283</w:t>
            </w:r>
          </w:p>
          <w:p w14:paraId="6CB90117" w14:textId="12C44CCA" w:rsidR="004D3011" w:rsidRPr="004D3011" w:rsidRDefault="004D3011" w:rsidP="00E50823"/>
        </w:tc>
        <w:tc>
          <w:tcPr>
            <w:tcW w:w="720" w:type="dxa"/>
          </w:tcPr>
          <w:p w14:paraId="106BC00D" w14:textId="77777777" w:rsidR="001B2ABD" w:rsidRDefault="001B2ABD" w:rsidP="00E5082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E2BF4DF21EA4F31B272EABD7F6A3E2D"/>
              </w:placeholder>
              <w:temporary/>
              <w:showingPlcHdr/>
              <w15:appearance w15:val="hidden"/>
            </w:sdtPr>
            <w:sdtEndPr/>
            <w:sdtContent>
              <w:p w14:paraId="10B36D65" w14:textId="77777777" w:rsidR="001B2ABD" w:rsidRDefault="00E25A26" w:rsidP="00E50823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4942F90" w14:textId="77777777" w:rsidR="00E50823" w:rsidRDefault="00E50823" w:rsidP="00E508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7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Bachelor of Technology in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Metallurgy and Material Engineering</w:t>
            </w:r>
          </w:p>
          <w:p w14:paraId="73F1A09E" w14:textId="77777777" w:rsidR="00E50823" w:rsidRDefault="00E50823" w:rsidP="00E508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National Institute of Advanced Manufacturing and Technology</w:t>
            </w:r>
            <w:r w:rsidRPr="00CC7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Ranchi ,Jharkhand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7ABD09A" w14:textId="77777777" w:rsidR="00E50823" w:rsidRDefault="00E50823" w:rsidP="00E508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7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Expected Graduation: 2027 </w:t>
            </w:r>
          </w:p>
          <w:p w14:paraId="356E5985" w14:textId="77777777" w:rsidR="00E50823" w:rsidRPr="00D75F00" w:rsidRDefault="00E50823" w:rsidP="00E50823">
            <w:pPr>
              <w:pStyle w:val="NormalWeb"/>
            </w:pPr>
            <w:r w:rsidRPr="00CC7BC6">
              <w:t>Relevant Coursework:</w:t>
            </w:r>
          </w:p>
          <w:p w14:paraId="656D1848" w14:textId="77777777" w:rsidR="00E50823" w:rsidRPr="00D75F00" w:rsidRDefault="00E50823" w:rsidP="00E508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Manufacturing Practices </w:t>
            </w:r>
          </w:p>
          <w:p w14:paraId="2549819C" w14:textId="77777777" w:rsidR="00E50823" w:rsidRPr="00D75F00" w:rsidRDefault="00E50823" w:rsidP="00E508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Material engineering </w:t>
            </w:r>
          </w:p>
          <w:p w14:paraId="0FFE1664" w14:textId="77777777" w:rsidR="00E50823" w:rsidRPr="00D75F00" w:rsidRDefault="00E50823" w:rsidP="00E508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F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Chemistry for Engineers</w:t>
            </w:r>
          </w:p>
          <w:p w14:paraId="21ADB034" w14:textId="77777777" w:rsidR="00E50823" w:rsidRPr="00D75F00" w:rsidRDefault="00E50823" w:rsidP="00E508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F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Engineering Mathematics</w:t>
            </w:r>
          </w:p>
          <w:p w14:paraId="1F4D855F" w14:textId="77777777" w:rsidR="00E50823" w:rsidRPr="00D75F00" w:rsidRDefault="00E50823" w:rsidP="00E508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F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Physics for Engineers</w:t>
            </w:r>
          </w:p>
          <w:p w14:paraId="7C02561D" w14:textId="77777777" w:rsidR="00E50823" w:rsidRPr="00D75F00" w:rsidRDefault="00E50823" w:rsidP="00E508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F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Engineering Design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Graphic </w:t>
            </w:r>
          </w:p>
          <w:p w14:paraId="54FB5076" w14:textId="77777777" w:rsidR="005D0B83" w:rsidRDefault="00E50823" w:rsidP="00E508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F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Communication Skills</w:t>
            </w:r>
          </w:p>
          <w:p w14:paraId="4DB654FE" w14:textId="77777777" w:rsidR="00366F4F" w:rsidRDefault="00366F4F" w:rsidP="00E508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metallurgy engineering.</w:t>
            </w:r>
          </w:p>
          <w:p w14:paraId="7BAB4807" w14:textId="7E62DFE2" w:rsidR="004D3011" w:rsidRPr="00E50823" w:rsidRDefault="00366F4F" w:rsidP="00E508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Basic electrical and electronic </w:t>
            </w:r>
            <w:r w:rsidR="008D5E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engineering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="00036450" w:rsidRPr="004D3011">
              <w:t xml:space="preserve"> </w:t>
            </w:r>
          </w:p>
          <w:sdt>
            <w:sdtPr>
              <w:id w:val="1669594239"/>
              <w:placeholder>
                <w:docPart w:val="9C7A5D931C9949C2BB93889460BCCA1B"/>
              </w:placeholder>
              <w:temporary/>
              <w:showingPlcHdr/>
              <w15:appearance w15:val="hidden"/>
            </w:sdtPr>
            <w:sdtEndPr/>
            <w:sdtContent>
              <w:p w14:paraId="74F7412E" w14:textId="77777777" w:rsidR="00036450" w:rsidRDefault="00180329" w:rsidP="00E50823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5369395" w14:textId="77777777" w:rsidR="00E50823" w:rsidRPr="00CC7BC6" w:rsidRDefault="00E50823" w:rsidP="00E508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7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Technical Skills: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( </w:t>
            </w:r>
            <w:r w:rsidRPr="00CC7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Languages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r w:rsidRPr="00CC7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 </w:t>
            </w:r>
            <w:proofErr w:type="gramStart"/>
            <w:r w:rsidRPr="00CC7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CC7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Tools and Technologies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r w:rsidRPr="00CC7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Git, GitHub, Visual Studio 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,Basic skill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autocad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software , some manufacturing practice skill like turning using lathe machine , welding both electric arc and gas arc etc.</w:t>
            </w:r>
          </w:p>
          <w:p w14:paraId="6D3860A7" w14:textId="77777777" w:rsidR="00036450" w:rsidRDefault="00E50823" w:rsidP="00E508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7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Soft Skills: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C7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Problem-</w:t>
            </w:r>
            <w:proofErr w:type="gramStart"/>
            <w:r w:rsidRPr="00CC7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</w:t>
            </w:r>
            <w:r w:rsidRPr="00CC7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Teamwork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</w:t>
            </w:r>
            <w:r w:rsidRPr="00CC7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Communication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</w:t>
            </w:r>
            <w:r w:rsidRPr="00CC7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management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4C8C7FAA" w14:textId="66820B96" w:rsidR="00224E46" w:rsidRPr="004D3011" w:rsidRDefault="00224E46" w:rsidP="00E50823">
            <w:pPr>
              <w:rPr>
                <w:color w:val="FFFFFF" w:themeColor="background1"/>
              </w:rPr>
            </w:pPr>
          </w:p>
        </w:tc>
      </w:tr>
    </w:tbl>
    <w:p w14:paraId="3F68C6C0" w14:textId="77777777" w:rsidR="00046B95" w:rsidRDefault="00046B95" w:rsidP="000C45FF">
      <w:pPr>
        <w:tabs>
          <w:tab w:val="left" w:pos="990"/>
        </w:tabs>
      </w:pPr>
    </w:p>
    <w:sectPr w:rsidR="00046B95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C87AC" w14:textId="77777777" w:rsidR="00E50823" w:rsidRDefault="00E50823" w:rsidP="000C45FF">
      <w:r>
        <w:separator/>
      </w:r>
    </w:p>
  </w:endnote>
  <w:endnote w:type="continuationSeparator" w:id="0">
    <w:p w14:paraId="44755766" w14:textId="77777777" w:rsidR="00E50823" w:rsidRDefault="00E5082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CA794" w14:textId="77777777" w:rsidR="00E50823" w:rsidRDefault="00E50823" w:rsidP="000C45FF">
      <w:r>
        <w:separator/>
      </w:r>
    </w:p>
  </w:footnote>
  <w:footnote w:type="continuationSeparator" w:id="0">
    <w:p w14:paraId="165D101B" w14:textId="77777777" w:rsidR="00E50823" w:rsidRDefault="00E5082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736A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909520A" wp14:editId="059D348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F07717"/>
    <w:multiLevelType w:val="multilevel"/>
    <w:tmpl w:val="E838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4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23"/>
    <w:rsid w:val="00036450"/>
    <w:rsid w:val="00046B95"/>
    <w:rsid w:val="000756DE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B39D1"/>
    <w:rsid w:val="001E0391"/>
    <w:rsid w:val="001E1759"/>
    <w:rsid w:val="001F1ECC"/>
    <w:rsid w:val="00224E46"/>
    <w:rsid w:val="002400EB"/>
    <w:rsid w:val="00256CF7"/>
    <w:rsid w:val="00281FD5"/>
    <w:rsid w:val="0030481B"/>
    <w:rsid w:val="003156FC"/>
    <w:rsid w:val="003254B5"/>
    <w:rsid w:val="00335193"/>
    <w:rsid w:val="00366F4F"/>
    <w:rsid w:val="0037121F"/>
    <w:rsid w:val="003910D8"/>
    <w:rsid w:val="003A6B7D"/>
    <w:rsid w:val="003B06CA"/>
    <w:rsid w:val="004071FC"/>
    <w:rsid w:val="00412C6D"/>
    <w:rsid w:val="00445947"/>
    <w:rsid w:val="004813B3"/>
    <w:rsid w:val="00496591"/>
    <w:rsid w:val="004C00BE"/>
    <w:rsid w:val="004C63E4"/>
    <w:rsid w:val="004D3011"/>
    <w:rsid w:val="004D6DA1"/>
    <w:rsid w:val="005262AC"/>
    <w:rsid w:val="005D0B83"/>
    <w:rsid w:val="005E39D5"/>
    <w:rsid w:val="00600670"/>
    <w:rsid w:val="0062123A"/>
    <w:rsid w:val="00646E75"/>
    <w:rsid w:val="00674830"/>
    <w:rsid w:val="006771D0"/>
    <w:rsid w:val="006E25D6"/>
    <w:rsid w:val="00715FCB"/>
    <w:rsid w:val="00743101"/>
    <w:rsid w:val="00764C9F"/>
    <w:rsid w:val="007775E1"/>
    <w:rsid w:val="007779CB"/>
    <w:rsid w:val="007867A0"/>
    <w:rsid w:val="007927F5"/>
    <w:rsid w:val="00802CA0"/>
    <w:rsid w:val="008D5E81"/>
    <w:rsid w:val="009260CD"/>
    <w:rsid w:val="00940A66"/>
    <w:rsid w:val="00952C25"/>
    <w:rsid w:val="00A0612B"/>
    <w:rsid w:val="00A2118D"/>
    <w:rsid w:val="00AD0A50"/>
    <w:rsid w:val="00AD76E2"/>
    <w:rsid w:val="00B20152"/>
    <w:rsid w:val="00B359E4"/>
    <w:rsid w:val="00B57D98"/>
    <w:rsid w:val="00B70850"/>
    <w:rsid w:val="00BB14DC"/>
    <w:rsid w:val="00C066B6"/>
    <w:rsid w:val="00C37BA1"/>
    <w:rsid w:val="00C4674C"/>
    <w:rsid w:val="00C506CF"/>
    <w:rsid w:val="00C72BED"/>
    <w:rsid w:val="00C9578B"/>
    <w:rsid w:val="00CB0055"/>
    <w:rsid w:val="00D062B3"/>
    <w:rsid w:val="00D2522B"/>
    <w:rsid w:val="00D422DE"/>
    <w:rsid w:val="00D5459D"/>
    <w:rsid w:val="00D6294C"/>
    <w:rsid w:val="00DA1F4D"/>
    <w:rsid w:val="00DD172A"/>
    <w:rsid w:val="00DE3167"/>
    <w:rsid w:val="00E25A26"/>
    <w:rsid w:val="00E4381A"/>
    <w:rsid w:val="00E50823"/>
    <w:rsid w:val="00E55D74"/>
    <w:rsid w:val="00F27B2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30AF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unhideWhenUsed/>
    <w:rsid w:val="00E508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atyam.mishra.08022004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yam%20mishra\AppData\Local\Microsoft\Office\16.0\DTS\en-IN%7b9456A4D1-5DE2-4A72-A7E9-CDEBCAA067C4%7d\%7b297327E3-8E0E-4BB4-90DF-8129C70B286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708CB690884023BB00730233E01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0F43D-093A-478A-A222-2989BAE300E4}"/>
      </w:docPartPr>
      <w:docPartBody>
        <w:p w:rsidR="00096199" w:rsidRDefault="00096199">
          <w:pPr>
            <w:pStyle w:val="EE708CB690884023BB00730233E01772"/>
          </w:pPr>
          <w:r w:rsidRPr="00D5459D">
            <w:t>Profile</w:t>
          </w:r>
        </w:p>
      </w:docPartBody>
    </w:docPart>
    <w:docPart>
      <w:docPartPr>
        <w:name w:val="31364AD0FDE142ABB5BFE81DEC360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967B2-D144-403C-AEB6-8AC9220DA26E}"/>
      </w:docPartPr>
      <w:docPartBody>
        <w:p w:rsidR="00096199" w:rsidRDefault="00096199">
          <w:pPr>
            <w:pStyle w:val="31364AD0FDE142ABB5BFE81DEC360052"/>
          </w:pPr>
          <w:r w:rsidRPr="00CB0055">
            <w:t>Contact</w:t>
          </w:r>
        </w:p>
      </w:docPartBody>
    </w:docPart>
    <w:docPart>
      <w:docPartPr>
        <w:name w:val="3E2BF4DF21EA4F31B272EABD7F6A3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607EC-20A0-4C30-AE47-ADDB2608F2BF}"/>
      </w:docPartPr>
      <w:docPartBody>
        <w:p w:rsidR="00096199" w:rsidRDefault="00096199">
          <w:pPr>
            <w:pStyle w:val="3E2BF4DF21EA4F31B272EABD7F6A3E2D"/>
          </w:pPr>
          <w:r w:rsidRPr="00036450">
            <w:t>EDUCATION</w:t>
          </w:r>
        </w:p>
      </w:docPartBody>
    </w:docPart>
    <w:docPart>
      <w:docPartPr>
        <w:name w:val="9C7A5D931C9949C2BB93889460BCC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D6B7C-46AB-432A-84E1-1D683AC7A5EE}"/>
      </w:docPartPr>
      <w:docPartBody>
        <w:p w:rsidR="00096199" w:rsidRDefault="00096199">
          <w:pPr>
            <w:pStyle w:val="9C7A5D931C9949C2BB93889460BCCA1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99"/>
    <w:rsid w:val="000756DE"/>
    <w:rsid w:val="00096199"/>
    <w:rsid w:val="00A0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96199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708CB690884023BB00730233E01772">
    <w:name w:val="EE708CB690884023BB00730233E01772"/>
  </w:style>
  <w:style w:type="paragraph" w:customStyle="1" w:styleId="31364AD0FDE142ABB5BFE81DEC360052">
    <w:name w:val="31364AD0FDE142ABB5BFE81DEC36005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E2BF4DF21EA4F31B272EABD7F6A3E2D">
    <w:name w:val="3E2BF4DF21EA4F31B272EABD7F6A3E2D"/>
  </w:style>
  <w:style w:type="character" w:customStyle="1" w:styleId="Heading2Char">
    <w:name w:val="Heading 2 Char"/>
    <w:basedOn w:val="DefaultParagraphFont"/>
    <w:link w:val="Heading2"/>
    <w:uiPriority w:val="9"/>
    <w:rsid w:val="0009619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9C7A5D931C9949C2BB93889460BCCA1B">
    <w:name w:val="9C7A5D931C9949C2BB93889460BCCA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{297327E3-8E0E-4BB4-90DF-8129C70B286F}tf00546271_win32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2024-06-10T04:24:00Z</dcterms:created>
  <dcterms:modified xsi:type="dcterms:W3CDTF">2024-06-11T03:10:00Z</dcterms:modified>
</cp:coreProperties>
</file>